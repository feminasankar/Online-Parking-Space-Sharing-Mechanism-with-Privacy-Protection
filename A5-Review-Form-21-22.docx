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A3C4" w14:textId="77777777" w:rsidR="00853EE9" w:rsidRPr="00B30873" w:rsidRDefault="005946AA" w:rsidP="00853EE9">
      <w:pPr>
        <w:tabs>
          <w:tab w:val="left" w:pos="468"/>
          <w:tab w:val="center" w:pos="3870"/>
        </w:tabs>
        <w:spacing w:line="276" w:lineRule="auto"/>
        <w:ind w:hanging="900"/>
        <w:jc w:val="center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CS 8</w:t>
      </w:r>
      <w:r w:rsidR="00853EE9">
        <w:rPr>
          <w:rFonts w:cs="Arial"/>
          <w:b/>
          <w:sz w:val="32"/>
          <w:szCs w:val="32"/>
        </w:rPr>
        <w:t xml:space="preserve">811 - </w:t>
      </w:r>
      <w:r w:rsidR="00853EE9" w:rsidRPr="00B30873">
        <w:rPr>
          <w:rFonts w:cs="Arial"/>
          <w:b/>
          <w:sz w:val="32"/>
          <w:szCs w:val="32"/>
        </w:rPr>
        <w:t xml:space="preserve">Project Work Review </w:t>
      </w:r>
      <w:r w:rsidR="00853EE9">
        <w:rPr>
          <w:rFonts w:cs="Arial"/>
          <w:b/>
          <w:sz w:val="32"/>
          <w:szCs w:val="32"/>
        </w:rPr>
        <w:t xml:space="preserve">Sheet </w:t>
      </w:r>
      <w:proofErr w:type="gramStart"/>
      <w:r w:rsidR="00853EE9">
        <w:rPr>
          <w:rFonts w:cs="Arial"/>
          <w:b/>
          <w:sz w:val="32"/>
          <w:szCs w:val="32"/>
        </w:rPr>
        <w:t xml:space="preserve">( </w:t>
      </w:r>
      <w:r w:rsidR="00853EE9" w:rsidRPr="00B30873">
        <w:rPr>
          <w:rFonts w:cs="Arial"/>
          <w:b/>
          <w:sz w:val="32"/>
          <w:szCs w:val="32"/>
        </w:rPr>
        <w:t>20</w:t>
      </w:r>
      <w:r w:rsidR="009F7326">
        <w:rPr>
          <w:rFonts w:cs="Arial"/>
          <w:b/>
          <w:sz w:val="32"/>
          <w:szCs w:val="32"/>
        </w:rPr>
        <w:t>21</w:t>
      </w:r>
      <w:proofErr w:type="gramEnd"/>
      <w:r w:rsidR="00853EE9" w:rsidRPr="00B30873">
        <w:rPr>
          <w:rFonts w:cs="Arial"/>
          <w:b/>
          <w:sz w:val="32"/>
          <w:szCs w:val="32"/>
        </w:rPr>
        <w:t xml:space="preserve"> – 20</w:t>
      </w:r>
      <w:r w:rsidR="009F7326">
        <w:rPr>
          <w:rFonts w:cs="Arial"/>
          <w:b/>
          <w:sz w:val="32"/>
          <w:szCs w:val="32"/>
        </w:rPr>
        <w:t>22</w:t>
      </w:r>
      <w:r w:rsidR="00853EE9">
        <w:rPr>
          <w:rFonts w:cs="Arial"/>
          <w:b/>
          <w:sz w:val="32"/>
          <w:szCs w:val="32"/>
        </w:rPr>
        <w:t xml:space="preserve"> )</w:t>
      </w:r>
    </w:p>
    <w:p w14:paraId="439F5AB0" w14:textId="77777777" w:rsidR="00853EE9" w:rsidRPr="00DD2E68" w:rsidRDefault="00853EE9" w:rsidP="00853EE9">
      <w:pPr>
        <w:ind w:firstLine="720"/>
        <w:jc w:val="center"/>
        <w:rPr>
          <w:sz w:val="14"/>
        </w:rPr>
      </w:pP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2340"/>
        <w:gridCol w:w="2430"/>
        <w:gridCol w:w="2520"/>
      </w:tblGrid>
      <w:tr w:rsidR="00853EE9" w:rsidRPr="002A628D" w14:paraId="29637084" w14:textId="77777777" w:rsidTr="00853EE9">
        <w:trPr>
          <w:trHeight w:val="872"/>
        </w:trPr>
        <w:tc>
          <w:tcPr>
            <w:tcW w:w="3690" w:type="dxa"/>
            <w:vAlign w:val="center"/>
          </w:tcPr>
          <w:p w14:paraId="5366EC86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90" w:type="dxa"/>
            <w:gridSpan w:val="3"/>
          </w:tcPr>
          <w:p w14:paraId="68EEBA06" w14:textId="7109D9AC" w:rsidR="00853EE9" w:rsidRPr="002A628D" w:rsidRDefault="00AA6AEA" w:rsidP="00AA6AEA">
            <w:pPr>
              <w:ind w:left="720" w:firstLine="720"/>
              <w:rPr>
                <w:sz w:val="26"/>
                <w:szCs w:val="26"/>
              </w:rPr>
            </w:pPr>
            <w:r>
              <w:rPr>
                <w:b/>
                <w:sz w:val="28"/>
              </w:rPr>
              <w:t>ONLINE PARKING SPACE SHARING MECHANISM WITH PRIVACY PROTECTION</w:t>
            </w:r>
          </w:p>
        </w:tc>
      </w:tr>
      <w:tr w:rsidR="00853EE9" w:rsidRPr="002A628D" w14:paraId="2540AEF7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66E046DA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DOMAIN</w:t>
            </w:r>
          </w:p>
        </w:tc>
        <w:tc>
          <w:tcPr>
            <w:tcW w:w="7290" w:type="dxa"/>
            <w:gridSpan w:val="3"/>
          </w:tcPr>
          <w:p w14:paraId="51A44039" w14:textId="482E7E7B" w:rsidR="00853EE9" w:rsidRPr="002A628D" w:rsidRDefault="00AA6AEA" w:rsidP="00AA6AEA">
            <w:pPr>
              <w:ind w:left="720" w:firstLine="720"/>
              <w:rPr>
                <w:sz w:val="26"/>
                <w:szCs w:val="26"/>
              </w:rPr>
            </w:pPr>
            <w:r>
              <w:rPr>
                <w:b/>
                <w:sz w:val="28"/>
              </w:rPr>
              <w:t>WEB APPLICATION</w:t>
            </w:r>
          </w:p>
        </w:tc>
      </w:tr>
      <w:tr w:rsidR="00853EE9" w:rsidRPr="002A628D" w14:paraId="05B96E9D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3D84EE8E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ORGANIZATION ADDRESS</w:t>
            </w:r>
          </w:p>
          <w:p w14:paraId="2FC09999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2"/>
                <w:szCs w:val="26"/>
              </w:rPr>
              <w:t xml:space="preserve">(With Phone </w:t>
            </w:r>
            <w:r w:rsidRPr="002A628D">
              <w:rPr>
                <w:b/>
                <w:sz w:val="22"/>
                <w:szCs w:val="28"/>
              </w:rPr>
              <w:t>No</w:t>
            </w:r>
            <w:r w:rsidRPr="002A628D">
              <w:rPr>
                <w:b/>
                <w:sz w:val="22"/>
                <w:szCs w:val="26"/>
              </w:rPr>
              <w:t xml:space="preserve"> &amp; Email Id)</w:t>
            </w:r>
          </w:p>
        </w:tc>
        <w:tc>
          <w:tcPr>
            <w:tcW w:w="7290" w:type="dxa"/>
            <w:gridSpan w:val="3"/>
          </w:tcPr>
          <w:p w14:paraId="1D23E94A" w14:textId="227C1BD3" w:rsidR="00853EE9" w:rsidRPr="002A628D" w:rsidRDefault="00853EE9" w:rsidP="00AA6AEA">
            <w:pPr>
              <w:ind w:left="720" w:firstLine="720"/>
              <w:rPr>
                <w:sz w:val="26"/>
                <w:szCs w:val="26"/>
              </w:rPr>
            </w:pPr>
          </w:p>
        </w:tc>
      </w:tr>
      <w:tr w:rsidR="00853EE9" w:rsidRPr="002A628D" w14:paraId="64FA734E" w14:textId="77777777" w:rsidTr="00853EE9">
        <w:trPr>
          <w:trHeight w:val="720"/>
        </w:trPr>
        <w:tc>
          <w:tcPr>
            <w:tcW w:w="3690" w:type="dxa"/>
            <w:vMerge w:val="restart"/>
            <w:vAlign w:val="center"/>
          </w:tcPr>
          <w:p w14:paraId="35D52F63" w14:textId="77777777" w:rsidR="00853EE9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TEAM MEMBERS</w:t>
            </w:r>
          </w:p>
          <w:p w14:paraId="4E87C533" w14:textId="77777777" w:rsidR="00876F3C" w:rsidRDefault="00876F3C" w:rsidP="00876F3C">
            <w:pPr>
              <w:rPr>
                <w:b/>
                <w:sz w:val="28"/>
              </w:rPr>
            </w:pPr>
          </w:p>
          <w:p w14:paraId="49A5265E" w14:textId="77777777" w:rsidR="00876F3C" w:rsidRPr="00876F3C" w:rsidRDefault="00876F3C" w:rsidP="00876F3C">
            <w:pPr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14:paraId="5FBDD31E" w14:textId="77777777" w:rsidR="00876F3C" w:rsidRPr="002A628D" w:rsidRDefault="00876F3C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1059001E" w14:textId="45992EB2" w:rsidR="00853EE9" w:rsidRPr="002A628D" w:rsidRDefault="00AA6AEA" w:rsidP="00AA6AE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211418104059</w:t>
            </w:r>
          </w:p>
        </w:tc>
        <w:tc>
          <w:tcPr>
            <w:tcW w:w="2430" w:type="dxa"/>
          </w:tcPr>
          <w:p w14:paraId="416626B0" w14:textId="3D089C82" w:rsidR="00853EE9" w:rsidRPr="002A628D" w:rsidRDefault="00AA6AEA" w:rsidP="00075A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211418104125</w:t>
            </w:r>
          </w:p>
        </w:tc>
        <w:tc>
          <w:tcPr>
            <w:tcW w:w="2520" w:type="dxa"/>
          </w:tcPr>
          <w:p w14:paraId="06E6F2BA" w14:textId="1D0B3A80" w:rsidR="00853EE9" w:rsidRPr="002A628D" w:rsidRDefault="00AA6AEA" w:rsidP="00075A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211418104126</w:t>
            </w:r>
          </w:p>
        </w:tc>
      </w:tr>
      <w:tr w:rsidR="00853EE9" w:rsidRPr="002A628D" w14:paraId="0196F952" w14:textId="77777777" w:rsidTr="00853EE9">
        <w:trPr>
          <w:trHeight w:val="720"/>
        </w:trPr>
        <w:tc>
          <w:tcPr>
            <w:tcW w:w="3690" w:type="dxa"/>
            <w:vMerge/>
            <w:vAlign w:val="center"/>
          </w:tcPr>
          <w:p w14:paraId="772657D7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1504D183" w14:textId="354A0E17" w:rsidR="00853EE9" w:rsidRPr="002A628D" w:rsidRDefault="00AA6AEA" w:rsidP="00AA6AE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FEMINA S</w:t>
            </w:r>
          </w:p>
        </w:tc>
        <w:tc>
          <w:tcPr>
            <w:tcW w:w="2430" w:type="dxa"/>
          </w:tcPr>
          <w:p w14:paraId="74E6528C" w14:textId="17B56D5C" w:rsidR="00853EE9" w:rsidRPr="002A628D" w:rsidRDefault="00AA6AEA" w:rsidP="00075A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KIRTHIGA N</w:t>
            </w:r>
          </w:p>
        </w:tc>
        <w:tc>
          <w:tcPr>
            <w:tcW w:w="2520" w:type="dxa"/>
          </w:tcPr>
          <w:p w14:paraId="42F9BB65" w14:textId="3AD14858" w:rsidR="00853EE9" w:rsidRPr="002A628D" w:rsidRDefault="00AA6AEA" w:rsidP="00075A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KIRUTHIKA M</w:t>
            </w:r>
          </w:p>
        </w:tc>
      </w:tr>
      <w:tr w:rsidR="00853EE9" w:rsidRPr="002A628D" w14:paraId="2613C612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17E77A49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GUIDE</w:t>
            </w:r>
          </w:p>
        </w:tc>
        <w:tc>
          <w:tcPr>
            <w:tcW w:w="7290" w:type="dxa"/>
            <w:gridSpan w:val="3"/>
          </w:tcPr>
          <w:p w14:paraId="264AFE8A" w14:textId="40D6B6EB" w:rsidR="00853EE9" w:rsidRPr="002A628D" w:rsidRDefault="00AA6AEA" w:rsidP="00AA6AE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MRS. S.T. SANTHANA LAKSHMI</w:t>
            </w:r>
          </w:p>
        </w:tc>
      </w:tr>
    </w:tbl>
    <w:p w14:paraId="5FA258C5" w14:textId="77777777" w:rsidR="00853EE9" w:rsidRPr="00876F3C" w:rsidRDefault="00876F3C" w:rsidP="00853EE9">
      <w:pPr>
        <w:ind w:left="720" w:firstLine="720"/>
        <w:rPr>
          <w:b/>
          <w:sz w:val="28"/>
        </w:rPr>
      </w:pPr>
      <w:proofErr w:type="gramStart"/>
      <w:r w:rsidRPr="00876F3C">
        <w:rPr>
          <w:b/>
          <w:sz w:val="28"/>
        </w:rPr>
        <w:t>( To</w:t>
      </w:r>
      <w:proofErr w:type="gramEnd"/>
      <w:r w:rsidRPr="00876F3C">
        <w:rPr>
          <w:b/>
          <w:sz w:val="28"/>
        </w:rPr>
        <w:t xml:space="preserve"> be filled up by the Project Guide only)</w:t>
      </w:r>
    </w:p>
    <w:tbl>
      <w:tblPr>
        <w:tblpPr w:leftFromText="180" w:rightFromText="180" w:vertAnchor="text" w:horzAnchor="margin" w:tblpXSpec="center" w:tblpY="118"/>
        <w:tblW w:w="11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526"/>
        <w:gridCol w:w="4950"/>
        <w:gridCol w:w="1633"/>
        <w:gridCol w:w="1633"/>
        <w:gridCol w:w="1813"/>
      </w:tblGrid>
      <w:tr w:rsidR="00853EE9" w:rsidRPr="001B0195" w14:paraId="2A5E90E6" w14:textId="77777777" w:rsidTr="005946AA">
        <w:trPr>
          <w:trHeight w:val="570"/>
        </w:trPr>
        <w:tc>
          <w:tcPr>
            <w:tcW w:w="1526" w:type="dxa"/>
            <w:vAlign w:val="center"/>
          </w:tcPr>
          <w:p w14:paraId="723476E9" w14:textId="77777777" w:rsidR="00853EE9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Review</w:t>
            </w:r>
            <w:r w:rsidRPr="00774E28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74E28">
              <w:rPr>
                <w:b/>
              </w:rPr>
              <w:t>N</w:t>
            </w:r>
            <w:r>
              <w:rPr>
                <w:b/>
              </w:rPr>
              <w:t>o</w:t>
            </w:r>
            <w:r w:rsidR="005946AA">
              <w:rPr>
                <w:b/>
              </w:rPr>
              <w:t>.</w:t>
            </w:r>
          </w:p>
          <w:p w14:paraId="61C2BC08" w14:textId="77777777" w:rsidR="005946AA" w:rsidRPr="00774E28" w:rsidRDefault="005946AA" w:rsidP="007A4CF6">
            <w:pPr>
              <w:jc w:val="center"/>
              <w:rPr>
                <w:b/>
              </w:rPr>
            </w:pPr>
            <w:r>
              <w:rPr>
                <w:b/>
              </w:rPr>
              <w:t>With Date</w:t>
            </w:r>
          </w:p>
        </w:tc>
        <w:tc>
          <w:tcPr>
            <w:tcW w:w="4950" w:type="dxa"/>
            <w:vAlign w:val="center"/>
          </w:tcPr>
          <w:p w14:paraId="06B4749F" w14:textId="77777777" w:rsidR="00853EE9" w:rsidRPr="00774E28" w:rsidRDefault="00853EE9" w:rsidP="007A4CF6">
            <w:pPr>
              <w:jc w:val="center"/>
              <w:rPr>
                <w:b/>
              </w:rPr>
            </w:pPr>
            <w:r w:rsidRPr="00774E28">
              <w:rPr>
                <w:b/>
              </w:rPr>
              <w:t>Comments</w:t>
            </w:r>
          </w:p>
        </w:tc>
        <w:tc>
          <w:tcPr>
            <w:tcW w:w="1633" w:type="dxa"/>
            <w:vAlign w:val="center"/>
          </w:tcPr>
          <w:p w14:paraId="53EAB8F3" w14:textId="77777777" w:rsidR="00853EE9" w:rsidRDefault="00853EE9" w:rsidP="005946AA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  <w:r w:rsidR="005946AA">
              <w:rPr>
                <w:b/>
              </w:rPr>
              <w:t xml:space="preserve"> (20)</w:t>
            </w:r>
          </w:p>
        </w:tc>
        <w:tc>
          <w:tcPr>
            <w:tcW w:w="1633" w:type="dxa"/>
            <w:vAlign w:val="center"/>
          </w:tcPr>
          <w:p w14:paraId="6EC61D2A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Guide</w:t>
            </w:r>
          </w:p>
        </w:tc>
        <w:tc>
          <w:tcPr>
            <w:tcW w:w="1813" w:type="dxa"/>
          </w:tcPr>
          <w:p w14:paraId="4159BAC3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Project Coordinator</w:t>
            </w:r>
          </w:p>
        </w:tc>
      </w:tr>
      <w:tr w:rsidR="00853EE9" w14:paraId="50223695" w14:textId="77777777" w:rsidTr="005946AA">
        <w:trPr>
          <w:trHeight w:val="977"/>
        </w:trPr>
        <w:tc>
          <w:tcPr>
            <w:tcW w:w="1526" w:type="dxa"/>
          </w:tcPr>
          <w:p w14:paraId="08E99B07" w14:textId="77777777" w:rsidR="00853EE9" w:rsidRDefault="00853EE9" w:rsidP="00853EE9">
            <w:pPr>
              <w:jc w:val="center"/>
            </w:pPr>
            <w:r>
              <w:t>Zeroth</w:t>
            </w:r>
          </w:p>
          <w:p w14:paraId="04ED1C5C" w14:textId="77777777" w:rsidR="00853EE9" w:rsidRDefault="00853EE9" w:rsidP="00853EE9">
            <w:pPr>
              <w:jc w:val="center"/>
            </w:pPr>
            <w:r>
              <w:t>Review</w:t>
            </w:r>
          </w:p>
          <w:p w14:paraId="1765AD79" w14:textId="77777777" w:rsidR="00853EE9" w:rsidRDefault="00853EE9" w:rsidP="005946AA"/>
        </w:tc>
        <w:tc>
          <w:tcPr>
            <w:tcW w:w="4950" w:type="dxa"/>
          </w:tcPr>
          <w:p w14:paraId="32BCA957" w14:textId="77777777" w:rsidR="00853EE9" w:rsidRDefault="00853EE9" w:rsidP="007A4CF6"/>
          <w:p w14:paraId="0AB932CB" w14:textId="77777777" w:rsidR="00853EE9" w:rsidRDefault="00853EE9" w:rsidP="007A4CF6"/>
          <w:p w14:paraId="7DDE5475" w14:textId="77777777" w:rsidR="00853EE9" w:rsidRDefault="00853EE9" w:rsidP="007A4CF6"/>
        </w:tc>
        <w:tc>
          <w:tcPr>
            <w:tcW w:w="1633" w:type="dxa"/>
          </w:tcPr>
          <w:p w14:paraId="555B0DFB" w14:textId="77777777" w:rsidR="00853EE9" w:rsidRDefault="00853EE9" w:rsidP="007A4CF6"/>
        </w:tc>
        <w:tc>
          <w:tcPr>
            <w:tcW w:w="1633" w:type="dxa"/>
          </w:tcPr>
          <w:p w14:paraId="21342B3B" w14:textId="77777777" w:rsidR="00853EE9" w:rsidRDefault="00853EE9" w:rsidP="007A4CF6"/>
        </w:tc>
        <w:tc>
          <w:tcPr>
            <w:tcW w:w="1813" w:type="dxa"/>
          </w:tcPr>
          <w:p w14:paraId="696B3020" w14:textId="77777777" w:rsidR="00853EE9" w:rsidRDefault="00853EE9" w:rsidP="007A4CF6"/>
        </w:tc>
      </w:tr>
      <w:tr w:rsidR="00853EE9" w14:paraId="08A6BF1C" w14:textId="77777777" w:rsidTr="005946AA">
        <w:trPr>
          <w:trHeight w:val="1000"/>
        </w:trPr>
        <w:tc>
          <w:tcPr>
            <w:tcW w:w="1526" w:type="dxa"/>
          </w:tcPr>
          <w:p w14:paraId="4B94CEBD" w14:textId="77777777" w:rsidR="00853EE9" w:rsidRDefault="00853EE9" w:rsidP="00853EE9">
            <w:pPr>
              <w:jc w:val="center"/>
            </w:pPr>
            <w:r>
              <w:t>First Review</w:t>
            </w:r>
          </w:p>
        </w:tc>
        <w:tc>
          <w:tcPr>
            <w:tcW w:w="4950" w:type="dxa"/>
          </w:tcPr>
          <w:p w14:paraId="26CC15FB" w14:textId="77777777" w:rsidR="00853EE9" w:rsidRDefault="00853EE9" w:rsidP="007A4CF6"/>
          <w:p w14:paraId="7E74188B" w14:textId="77777777" w:rsidR="00853EE9" w:rsidRDefault="00853EE9" w:rsidP="007A4CF6"/>
          <w:p w14:paraId="46DE8EF2" w14:textId="77777777" w:rsidR="00853EE9" w:rsidRDefault="00853EE9" w:rsidP="007A4CF6"/>
        </w:tc>
        <w:tc>
          <w:tcPr>
            <w:tcW w:w="1633" w:type="dxa"/>
          </w:tcPr>
          <w:p w14:paraId="631EBCE4" w14:textId="77777777" w:rsidR="00853EE9" w:rsidRDefault="00853EE9" w:rsidP="007A4CF6"/>
        </w:tc>
        <w:tc>
          <w:tcPr>
            <w:tcW w:w="1633" w:type="dxa"/>
          </w:tcPr>
          <w:p w14:paraId="2D417502" w14:textId="77777777" w:rsidR="00853EE9" w:rsidRDefault="00853EE9" w:rsidP="007A4CF6"/>
        </w:tc>
        <w:tc>
          <w:tcPr>
            <w:tcW w:w="1813" w:type="dxa"/>
          </w:tcPr>
          <w:p w14:paraId="4332A312" w14:textId="77777777" w:rsidR="00853EE9" w:rsidRDefault="00853EE9" w:rsidP="007A4CF6"/>
        </w:tc>
      </w:tr>
      <w:tr w:rsidR="00853EE9" w14:paraId="7687CBF0" w14:textId="77777777" w:rsidTr="005946AA">
        <w:trPr>
          <w:trHeight w:val="941"/>
        </w:trPr>
        <w:tc>
          <w:tcPr>
            <w:tcW w:w="1526" w:type="dxa"/>
          </w:tcPr>
          <w:p w14:paraId="7FFE5947" w14:textId="77777777" w:rsidR="00853EE9" w:rsidRDefault="00853EE9" w:rsidP="00853EE9">
            <w:pPr>
              <w:jc w:val="center"/>
            </w:pPr>
            <w:r>
              <w:t>Second</w:t>
            </w:r>
          </w:p>
          <w:p w14:paraId="5BB3FD44" w14:textId="77777777" w:rsidR="00853EE9" w:rsidRDefault="00853EE9" w:rsidP="00853EE9">
            <w:pPr>
              <w:jc w:val="center"/>
            </w:pPr>
            <w:r>
              <w:t>Review</w:t>
            </w:r>
          </w:p>
        </w:tc>
        <w:tc>
          <w:tcPr>
            <w:tcW w:w="4950" w:type="dxa"/>
          </w:tcPr>
          <w:p w14:paraId="2307F8F0" w14:textId="77777777" w:rsidR="00853EE9" w:rsidRDefault="00853EE9" w:rsidP="007A4CF6"/>
          <w:p w14:paraId="03E5E3DC" w14:textId="77777777" w:rsidR="00853EE9" w:rsidRDefault="00853EE9" w:rsidP="007A4CF6"/>
          <w:p w14:paraId="25632C24" w14:textId="77777777" w:rsidR="00853EE9" w:rsidRDefault="00853EE9" w:rsidP="007A4CF6"/>
        </w:tc>
        <w:tc>
          <w:tcPr>
            <w:tcW w:w="1633" w:type="dxa"/>
          </w:tcPr>
          <w:p w14:paraId="68A123E9" w14:textId="77777777" w:rsidR="00853EE9" w:rsidRDefault="00853EE9" w:rsidP="007A4CF6"/>
        </w:tc>
        <w:tc>
          <w:tcPr>
            <w:tcW w:w="1633" w:type="dxa"/>
          </w:tcPr>
          <w:p w14:paraId="08EBA2C0" w14:textId="77777777" w:rsidR="00853EE9" w:rsidRDefault="00853EE9" w:rsidP="007A4CF6"/>
        </w:tc>
        <w:tc>
          <w:tcPr>
            <w:tcW w:w="1813" w:type="dxa"/>
          </w:tcPr>
          <w:p w14:paraId="52CF51F3" w14:textId="77777777" w:rsidR="00853EE9" w:rsidRDefault="00853EE9" w:rsidP="007A4CF6"/>
        </w:tc>
      </w:tr>
      <w:tr w:rsidR="00853EE9" w14:paraId="0A966B79" w14:textId="77777777" w:rsidTr="005946AA">
        <w:trPr>
          <w:trHeight w:val="1015"/>
        </w:trPr>
        <w:tc>
          <w:tcPr>
            <w:tcW w:w="1526" w:type="dxa"/>
          </w:tcPr>
          <w:p w14:paraId="52A7AF45" w14:textId="77777777" w:rsidR="00853EE9" w:rsidRDefault="005946AA" w:rsidP="00853EE9">
            <w:pPr>
              <w:jc w:val="center"/>
            </w:pPr>
            <w:r>
              <w:t>Third</w:t>
            </w:r>
            <w:r w:rsidR="00853EE9">
              <w:t xml:space="preserve"> Review</w:t>
            </w:r>
          </w:p>
        </w:tc>
        <w:tc>
          <w:tcPr>
            <w:tcW w:w="4950" w:type="dxa"/>
          </w:tcPr>
          <w:p w14:paraId="05FBD84A" w14:textId="77777777" w:rsidR="00853EE9" w:rsidRDefault="00853EE9" w:rsidP="007A4CF6"/>
        </w:tc>
        <w:tc>
          <w:tcPr>
            <w:tcW w:w="1633" w:type="dxa"/>
          </w:tcPr>
          <w:p w14:paraId="29A549C7" w14:textId="77777777" w:rsidR="00853EE9" w:rsidRDefault="00853EE9" w:rsidP="007A4CF6"/>
        </w:tc>
        <w:tc>
          <w:tcPr>
            <w:tcW w:w="1633" w:type="dxa"/>
          </w:tcPr>
          <w:p w14:paraId="450C284A" w14:textId="77777777" w:rsidR="00853EE9" w:rsidRDefault="00853EE9" w:rsidP="007A4CF6"/>
        </w:tc>
        <w:tc>
          <w:tcPr>
            <w:tcW w:w="1813" w:type="dxa"/>
          </w:tcPr>
          <w:p w14:paraId="7E728648" w14:textId="77777777" w:rsidR="00853EE9" w:rsidRDefault="00853EE9" w:rsidP="007A4CF6"/>
        </w:tc>
      </w:tr>
    </w:tbl>
    <w:p w14:paraId="47A5C96A" w14:textId="77777777" w:rsidR="00853EE9" w:rsidRDefault="00853EE9" w:rsidP="00853EE9">
      <w:pPr>
        <w:tabs>
          <w:tab w:val="left" w:pos="0"/>
        </w:tabs>
      </w:pPr>
    </w:p>
    <w:p w14:paraId="3E2CB3C9" w14:textId="77777777" w:rsidR="001375F6" w:rsidRDefault="005946AA" w:rsidP="00853EE9">
      <w:pPr>
        <w:tabs>
          <w:tab w:val="left" w:pos="0"/>
        </w:tabs>
      </w:pPr>
      <w:r>
        <w:t>Paper Publication Details</w:t>
      </w:r>
      <w:r w:rsidR="00853EE9">
        <w:t>:</w:t>
      </w:r>
    </w:p>
    <w:p w14:paraId="53F9FC69" w14:textId="77777777" w:rsidR="00853EE9" w:rsidRDefault="00853EE9"/>
    <w:p w14:paraId="3855328B" w14:textId="77777777" w:rsidR="00853EE9" w:rsidRDefault="00853EE9"/>
    <w:sectPr w:rsidR="00853EE9" w:rsidSect="00853EE9">
      <w:headerReference w:type="default" r:id="rId6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C2B01" w14:textId="77777777" w:rsidR="00FA3B3C" w:rsidRDefault="00FA3B3C" w:rsidP="00CC556D">
      <w:r>
        <w:separator/>
      </w:r>
    </w:p>
  </w:endnote>
  <w:endnote w:type="continuationSeparator" w:id="0">
    <w:p w14:paraId="74F966CD" w14:textId="77777777" w:rsidR="00FA3B3C" w:rsidRDefault="00FA3B3C" w:rsidP="00CC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DA16D" w14:textId="77777777" w:rsidR="00FA3B3C" w:rsidRDefault="00FA3B3C" w:rsidP="00CC556D">
      <w:r>
        <w:separator/>
      </w:r>
    </w:p>
  </w:footnote>
  <w:footnote w:type="continuationSeparator" w:id="0">
    <w:p w14:paraId="1569DE53" w14:textId="77777777" w:rsidR="00FA3B3C" w:rsidRDefault="00FA3B3C" w:rsidP="00CC5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4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90"/>
      <w:gridCol w:w="7132"/>
      <w:gridCol w:w="1982"/>
    </w:tblGrid>
    <w:tr w:rsidR="00CC556D" w:rsidRPr="00397AC3" w14:paraId="03C803D0" w14:textId="77777777" w:rsidTr="00CC556D">
      <w:trPr>
        <w:jc w:val="center"/>
      </w:trPr>
      <w:tc>
        <w:tcPr>
          <w:tcW w:w="1690" w:type="dxa"/>
          <w:vAlign w:val="center"/>
        </w:tcPr>
        <w:p w14:paraId="42BD61FE" w14:textId="77777777" w:rsidR="00CC556D" w:rsidRPr="00397AC3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  <w:r w:rsidRPr="00397AC3">
            <w:rPr>
              <w:noProof/>
              <w:sz w:val="28"/>
              <w:szCs w:val="28"/>
              <w:lang w:val="en-IN" w:eastAsia="en-IN"/>
            </w:rPr>
            <w:drawing>
              <wp:inline distT="0" distB="0" distL="0" distR="0" wp14:anchorId="41EB5F7E" wp14:editId="7DBB3757">
                <wp:extent cx="916615" cy="951097"/>
                <wp:effectExtent l="19050" t="0" r="0" b="0"/>
                <wp:docPr id="1" name="Picture 7" descr="C:\Documents and Settings\Administrator\Desktop\panimalar_ma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Documents and Settings\Administrator\Desktop\panimalar_ma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28" cy="950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</w:tcPr>
        <w:p w14:paraId="76651CEB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Fonts w:ascii="Arial Black" w:hAnsi="Arial Black" w:cs="Arial"/>
              <w:b/>
              <w:sz w:val="28"/>
              <w:szCs w:val="32"/>
            </w:rPr>
          </w:pPr>
          <w:r w:rsidRPr="00CC556D">
            <w:rPr>
              <w:rFonts w:ascii="Arial Black" w:hAnsi="Arial Black" w:cs="Arial"/>
              <w:b/>
              <w:sz w:val="28"/>
              <w:szCs w:val="32"/>
            </w:rPr>
            <w:t>PANIMALAR ENGINEERING COLLEGE</w:t>
          </w:r>
        </w:p>
        <w:p w14:paraId="201366CC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Bangalore Trunk Road, </w:t>
          </w:r>
          <w:proofErr w:type="spellStart"/>
          <w:r w:rsidRPr="00CC556D">
            <w:rPr>
              <w:rStyle w:val="un"/>
              <w:rFonts w:ascii="Arial" w:hAnsi="Arial" w:cs="Arial"/>
              <w:sz w:val="20"/>
              <w:szCs w:val="24"/>
            </w:rPr>
            <w:t>Varadharajapuram</w:t>
          </w:r>
          <w:proofErr w:type="spellEnd"/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, </w:t>
          </w:r>
          <w:proofErr w:type="spellStart"/>
          <w:r w:rsidRPr="00CC556D">
            <w:rPr>
              <w:rStyle w:val="un"/>
              <w:rFonts w:ascii="Arial" w:hAnsi="Arial" w:cs="Arial"/>
              <w:sz w:val="20"/>
              <w:szCs w:val="24"/>
            </w:rPr>
            <w:t>Nasarathpettai</w:t>
          </w:r>
          <w:proofErr w:type="spellEnd"/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, </w:t>
          </w:r>
        </w:p>
        <w:p w14:paraId="235B6AAA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proofErr w:type="spellStart"/>
          <w:r>
            <w:rPr>
              <w:rStyle w:val="un"/>
              <w:rFonts w:ascii="Arial" w:hAnsi="Arial" w:cs="Arial"/>
              <w:sz w:val="20"/>
              <w:szCs w:val="24"/>
            </w:rPr>
            <w:t>Poonamallee</w:t>
          </w:r>
          <w:proofErr w:type="spellEnd"/>
          <w:r>
            <w:rPr>
              <w:rStyle w:val="un"/>
              <w:rFonts w:ascii="Arial" w:hAnsi="Arial" w:cs="Arial"/>
              <w:sz w:val="20"/>
              <w:szCs w:val="24"/>
            </w:rPr>
            <w:t xml:space="preserve"> Chennai – </w:t>
          </w:r>
          <w:r w:rsidRPr="00CC556D">
            <w:rPr>
              <w:rStyle w:val="un"/>
              <w:rFonts w:ascii="Arial" w:hAnsi="Arial" w:cs="Arial"/>
              <w:sz w:val="20"/>
              <w:szCs w:val="24"/>
            </w:rPr>
            <w:t>600123</w:t>
          </w:r>
          <w:r>
            <w:rPr>
              <w:rStyle w:val="un"/>
              <w:rFonts w:ascii="Arial" w:hAnsi="Arial" w:cs="Arial"/>
              <w:sz w:val="20"/>
              <w:szCs w:val="24"/>
            </w:rPr>
            <w:t>.</w:t>
          </w:r>
        </w:p>
        <w:p w14:paraId="0517CB56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</w:p>
        <w:p w14:paraId="7CE051F8" w14:textId="77777777" w:rsidR="00CC556D" w:rsidRPr="00CC556D" w:rsidRDefault="00CC556D" w:rsidP="00CC556D">
          <w:pPr>
            <w:pStyle w:val="Header"/>
            <w:spacing w:after="240" w:line="276" w:lineRule="auto"/>
            <w:jc w:val="center"/>
            <w:rPr>
              <w:rFonts w:ascii="Arial Black" w:hAnsi="Arial Black"/>
              <w:b/>
              <w:color w:val="00B0F0"/>
              <w:sz w:val="28"/>
              <w:szCs w:val="28"/>
            </w:rPr>
          </w:pPr>
          <w:r w:rsidRPr="00CC556D">
            <w:rPr>
              <w:rStyle w:val="un"/>
              <w:rFonts w:ascii="Arial Black" w:hAnsi="Arial Black" w:cs="Arial"/>
              <w:b/>
              <w:color w:val="00B0F0"/>
              <w:szCs w:val="28"/>
            </w:rPr>
            <w:t>DEPARTMENT OF COMPUTER SCIENCE &amp; ENGINEERING</w:t>
          </w:r>
        </w:p>
      </w:tc>
      <w:tc>
        <w:tcPr>
          <w:tcW w:w="1982" w:type="dxa"/>
          <w:vAlign w:val="center"/>
        </w:tcPr>
        <w:p w14:paraId="44B58BFB" w14:textId="77777777" w:rsidR="00CC556D" w:rsidRPr="00827755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</w:p>
      </w:tc>
    </w:tr>
  </w:tbl>
  <w:p w14:paraId="2B46FE0F" w14:textId="77777777" w:rsidR="00CC556D" w:rsidRDefault="00CC5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F3C"/>
    <w:rsid w:val="00075A8B"/>
    <w:rsid w:val="003565AF"/>
    <w:rsid w:val="0052482D"/>
    <w:rsid w:val="005946AA"/>
    <w:rsid w:val="00667AA4"/>
    <w:rsid w:val="00853EE9"/>
    <w:rsid w:val="00876F3C"/>
    <w:rsid w:val="009131B4"/>
    <w:rsid w:val="00933D5E"/>
    <w:rsid w:val="009F7326"/>
    <w:rsid w:val="00AA6AEA"/>
    <w:rsid w:val="00C87BF2"/>
    <w:rsid w:val="00CC556D"/>
    <w:rsid w:val="00E12D80"/>
    <w:rsid w:val="00EB308F"/>
    <w:rsid w:val="00F65CE1"/>
    <w:rsid w:val="00FA314E"/>
    <w:rsid w:val="00FA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7FD3"/>
  <w15:docId w15:val="{2ED985D9-D309-4CA8-AB0E-4E8CFBFA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56D"/>
  </w:style>
  <w:style w:type="paragraph" w:styleId="Footer">
    <w:name w:val="footer"/>
    <w:basedOn w:val="Normal"/>
    <w:link w:val="FooterChar"/>
    <w:uiPriority w:val="99"/>
    <w:semiHidden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556D"/>
  </w:style>
  <w:style w:type="paragraph" w:styleId="BalloonText">
    <w:name w:val="Balloon Text"/>
    <w:basedOn w:val="Normal"/>
    <w:link w:val="BalloonTextChar"/>
    <w:uiPriority w:val="99"/>
    <w:semiHidden/>
    <w:unhideWhenUsed/>
    <w:rsid w:val="00CC556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6D"/>
    <w:rPr>
      <w:rFonts w:ascii="Tahoma" w:hAnsi="Tahoma" w:cs="Tahoma"/>
      <w:sz w:val="16"/>
      <w:szCs w:val="16"/>
    </w:rPr>
  </w:style>
  <w:style w:type="character" w:customStyle="1" w:styleId="un">
    <w:name w:val="un"/>
    <w:basedOn w:val="DefaultParagraphFont"/>
    <w:rsid w:val="00CC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6-2017\panimal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panimalar</Template>
  <TotalTime>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LJABASHELLA.CSE</dc:creator>
  <cp:lastModifiedBy>Kirthiga Nagarajan</cp:lastModifiedBy>
  <cp:revision>3</cp:revision>
  <dcterms:created xsi:type="dcterms:W3CDTF">2022-01-01T10:17:00Z</dcterms:created>
  <dcterms:modified xsi:type="dcterms:W3CDTF">2022-04-10T15:24:00Z</dcterms:modified>
</cp:coreProperties>
</file>